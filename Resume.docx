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5A5BB" w14:textId="77777777" w:rsidR="00BF6C13" w:rsidRDefault="00BF6C13">
      <w:pPr>
        <w:pStyle w:val="Name"/>
      </w:pPr>
      <w:r>
        <w:t>Tyler</w:t>
      </w:r>
    </w:p>
    <w:p w14:paraId="5133F257" w14:textId="77777777" w:rsidR="00BF6C13" w:rsidRDefault="00BF6C13">
      <w:pPr>
        <w:pStyle w:val="Name"/>
      </w:pPr>
      <w:r>
        <w:t>Small</w:t>
      </w:r>
    </w:p>
    <w:p w14:paraId="4CEABBA0" w14:textId="7D4C2B4D" w:rsidR="009B1206" w:rsidRDefault="00BF6C13" w:rsidP="009B1206">
      <w:pPr>
        <w:spacing w:line="240" w:lineRule="auto"/>
      </w:pPr>
      <w:r>
        <w:t xml:space="preserve">8413 Carl Valentine Circle, Knoxville, TN </w:t>
      </w:r>
      <w:r w:rsidR="00EB4F26">
        <w:t xml:space="preserve">37931 – (865) 320-5621 – </w:t>
      </w:r>
      <w:hyperlink r:id="rId7" w:history="1">
        <w:r w:rsidR="009B1206" w:rsidRPr="002B235F">
          <w:rPr>
            <w:rStyle w:val="Hyperlink"/>
          </w:rPr>
          <w:t>tsmall@smallinitiatives.com</w:t>
        </w:r>
      </w:hyperlink>
      <w:r w:rsidR="009B1206">
        <w:t xml:space="preserve"> – </w:t>
      </w:r>
      <w:hyperlink r:id="rId8" w:history="1">
        <w:r w:rsidR="009B1206" w:rsidRPr="002B235F">
          <w:rPr>
            <w:rStyle w:val="Hyperlink"/>
          </w:rPr>
          <w:t>https://tsmalls93.github.io</w:t>
        </w:r>
      </w:hyperlink>
      <w:r w:rsidR="009B1206">
        <w:t xml:space="preserve"> </w:t>
      </w:r>
    </w:p>
    <w:p w14:paraId="759BD538" w14:textId="6D11598E" w:rsidR="00BB41B7" w:rsidRDefault="00BA504F">
      <w:pPr>
        <w:pStyle w:val="Heading1"/>
      </w:pPr>
      <w: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3328"/>
        <w:gridCol w:w="3328"/>
      </w:tblGrid>
      <w:tr w:rsidR="00BA504F" w14:paraId="3CCB6CE3" w14:textId="77777777" w:rsidTr="00BA504F">
        <w:tc>
          <w:tcPr>
            <w:tcW w:w="3328" w:type="dxa"/>
          </w:tcPr>
          <w:p w14:paraId="461249EA" w14:textId="681448DD" w:rsidR="00BA504F" w:rsidRDefault="00BA504F" w:rsidP="00BA504F">
            <w:pPr>
              <w:pStyle w:val="ListParagraph"/>
              <w:numPr>
                <w:ilvl w:val="0"/>
                <w:numId w:val="12"/>
              </w:numPr>
            </w:pPr>
            <w:r>
              <w:t>C/C++</w:t>
            </w:r>
          </w:p>
        </w:tc>
        <w:tc>
          <w:tcPr>
            <w:tcW w:w="3328" w:type="dxa"/>
          </w:tcPr>
          <w:p w14:paraId="46AA6522" w14:textId="4378300B" w:rsidR="00BA504F" w:rsidRDefault="00BF248F" w:rsidP="00BA504F">
            <w:pPr>
              <w:pStyle w:val="ListParagraph"/>
              <w:numPr>
                <w:ilvl w:val="0"/>
                <w:numId w:val="12"/>
              </w:numPr>
            </w:pPr>
            <w:r>
              <w:t>JavaS</w:t>
            </w:r>
            <w:r w:rsidR="00BA504F">
              <w:t>cript/JSON</w:t>
            </w:r>
          </w:p>
        </w:tc>
        <w:tc>
          <w:tcPr>
            <w:tcW w:w="3328" w:type="dxa"/>
          </w:tcPr>
          <w:p w14:paraId="11F69C00" w14:textId="565660EB" w:rsidR="00BA504F" w:rsidRDefault="00BA504F" w:rsidP="00BA504F">
            <w:pPr>
              <w:pStyle w:val="ListParagraph"/>
              <w:numPr>
                <w:ilvl w:val="0"/>
                <w:numId w:val="12"/>
              </w:numPr>
            </w:pPr>
            <w:r>
              <w:t>Ember.js</w:t>
            </w:r>
          </w:p>
        </w:tc>
      </w:tr>
      <w:tr w:rsidR="00BA504F" w14:paraId="547DEE6C" w14:textId="77777777" w:rsidTr="00BA504F">
        <w:tc>
          <w:tcPr>
            <w:tcW w:w="3328" w:type="dxa"/>
          </w:tcPr>
          <w:p w14:paraId="631D25D7" w14:textId="26984545" w:rsidR="00BA504F" w:rsidRDefault="00BA504F" w:rsidP="00462AE4">
            <w:pPr>
              <w:pStyle w:val="ListParagraph"/>
              <w:numPr>
                <w:ilvl w:val="0"/>
                <w:numId w:val="13"/>
              </w:numPr>
            </w:pPr>
            <w:r>
              <w:t>Dojo</w:t>
            </w:r>
          </w:p>
        </w:tc>
        <w:tc>
          <w:tcPr>
            <w:tcW w:w="3328" w:type="dxa"/>
          </w:tcPr>
          <w:p w14:paraId="7041A017" w14:textId="573476A8" w:rsidR="00BA504F" w:rsidRDefault="00BA504F" w:rsidP="00BA504F">
            <w:pPr>
              <w:pStyle w:val="ListParagraph"/>
              <w:numPr>
                <w:ilvl w:val="0"/>
                <w:numId w:val="13"/>
              </w:numPr>
            </w:pPr>
            <w:r>
              <w:t>Java</w:t>
            </w:r>
          </w:p>
        </w:tc>
        <w:tc>
          <w:tcPr>
            <w:tcW w:w="3328" w:type="dxa"/>
          </w:tcPr>
          <w:p w14:paraId="20A77D48" w14:textId="4685E15A" w:rsidR="00BA504F" w:rsidRDefault="00BA504F" w:rsidP="00BA504F">
            <w:pPr>
              <w:pStyle w:val="ListParagraph"/>
              <w:numPr>
                <w:ilvl w:val="0"/>
                <w:numId w:val="13"/>
              </w:numPr>
            </w:pPr>
            <w:r>
              <w:t>Web Services</w:t>
            </w:r>
          </w:p>
        </w:tc>
      </w:tr>
      <w:tr w:rsidR="00BA504F" w14:paraId="49832534" w14:textId="77777777" w:rsidTr="00BA504F">
        <w:tc>
          <w:tcPr>
            <w:tcW w:w="3328" w:type="dxa"/>
          </w:tcPr>
          <w:p w14:paraId="7E309912" w14:textId="2BC8A833" w:rsidR="00BA504F" w:rsidRDefault="00BA504F" w:rsidP="00BA504F">
            <w:pPr>
              <w:pStyle w:val="ListParagraph"/>
              <w:numPr>
                <w:ilvl w:val="0"/>
                <w:numId w:val="13"/>
              </w:numPr>
            </w:pPr>
            <w:r>
              <w:t>HTML</w:t>
            </w:r>
          </w:p>
        </w:tc>
        <w:tc>
          <w:tcPr>
            <w:tcW w:w="3328" w:type="dxa"/>
          </w:tcPr>
          <w:p w14:paraId="296D40B3" w14:textId="420226D2" w:rsidR="00BA504F" w:rsidRDefault="00BA504F" w:rsidP="00BA504F">
            <w:pPr>
              <w:pStyle w:val="ListParagraph"/>
              <w:numPr>
                <w:ilvl w:val="0"/>
                <w:numId w:val="13"/>
              </w:numPr>
            </w:pPr>
            <w:r>
              <w:t>CSS</w:t>
            </w:r>
          </w:p>
        </w:tc>
        <w:tc>
          <w:tcPr>
            <w:tcW w:w="3328" w:type="dxa"/>
          </w:tcPr>
          <w:p w14:paraId="5F57E1ED" w14:textId="55C93B3F" w:rsidR="00BA504F" w:rsidRDefault="00BA504F" w:rsidP="00BA504F">
            <w:pPr>
              <w:pStyle w:val="ListParagraph"/>
              <w:numPr>
                <w:ilvl w:val="0"/>
                <w:numId w:val="13"/>
              </w:numPr>
            </w:pPr>
            <w:r>
              <w:t>Python</w:t>
            </w:r>
          </w:p>
        </w:tc>
      </w:tr>
      <w:tr w:rsidR="00BA504F" w14:paraId="26464031" w14:textId="77777777" w:rsidTr="00BA504F">
        <w:tc>
          <w:tcPr>
            <w:tcW w:w="3328" w:type="dxa"/>
          </w:tcPr>
          <w:p w14:paraId="3B4D15B2" w14:textId="307BF6D5" w:rsidR="00BA504F" w:rsidRDefault="00462AE4" w:rsidP="00BA504F">
            <w:pPr>
              <w:pStyle w:val="ListParagraph"/>
              <w:numPr>
                <w:ilvl w:val="0"/>
                <w:numId w:val="13"/>
              </w:numPr>
            </w:pPr>
            <w:r>
              <w:t>MATLAB</w:t>
            </w:r>
          </w:p>
        </w:tc>
        <w:tc>
          <w:tcPr>
            <w:tcW w:w="3328" w:type="dxa"/>
          </w:tcPr>
          <w:p w14:paraId="174628DB" w14:textId="34414A37" w:rsidR="00BA504F" w:rsidRDefault="00A34B49" w:rsidP="00A34B49">
            <w:pPr>
              <w:pStyle w:val="ListParagraph"/>
              <w:numPr>
                <w:ilvl w:val="0"/>
                <w:numId w:val="13"/>
              </w:numPr>
            </w:pPr>
            <w:r>
              <w:t>Handlebars</w:t>
            </w:r>
          </w:p>
        </w:tc>
        <w:tc>
          <w:tcPr>
            <w:tcW w:w="3328" w:type="dxa"/>
          </w:tcPr>
          <w:p w14:paraId="799A0F34" w14:textId="34150234" w:rsidR="00BA504F" w:rsidRDefault="00A34B49" w:rsidP="00A34B49">
            <w:pPr>
              <w:pStyle w:val="ListParagraph"/>
              <w:numPr>
                <w:ilvl w:val="0"/>
                <w:numId w:val="13"/>
              </w:numPr>
            </w:pPr>
            <w:r>
              <w:t>CSS</w:t>
            </w:r>
          </w:p>
        </w:tc>
      </w:tr>
      <w:tr w:rsidR="00440EC7" w14:paraId="29517012" w14:textId="77777777" w:rsidTr="00BA504F">
        <w:tc>
          <w:tcPr>
            <w:tcW w:w="3328" w:type="dxa"/>
          </w:tcPr>
          <w:p w14:paraId="3C4A3264" w14:textId="77777777" w:rsidR="00440EC7" w:rsidRDefault="00440EC7" w:rsidP="00BA504F">
            <w:pPr>
              <w:pStyle w:val="ListParagraph"/>
              <w:numPr>
                <w:ilvl w:val="0"/>
                <w:numId w:val="13"/>
              </w:numPr>
            </w:pPr>
            <w:r>
              <w:t>Git/GitHub</w:t>
            </w:r>
          </w:p>
          <w:p w14:paraId="77AB268A" w14:textId="62F1128A" w:rsidR="00462AE4" w:rsidRDefault="00462AE4" w:rsidP="00BA504F">
            <w:pPr>
              <w:pStyle w:val="ListParagraph"/>
              <w:numPr>
                <w:ilvl w:val="0"/>
                <w:numId w:val="13"/>
              </w:numPr>
            </w:pPr>
            <w:r>
              <w:t>Machine Learning</w:t>
            </w:r>
          </w:p>
        </w:tc>
        <w:tc>
          <w:tcPr>
            <w:tcW w:w="3328" w:type="dxa"/>
          </w:tcPr>
          <w:p w14:paraId="7BF27178" w14:textId="1F0240C5" w:rsidR="00440EC7" w:rsidRDefault="00462AE4" w:rsidP="00462AE4">
            <w:pPr>
              <w:pStyle w:val="ListParagraph"/>
              <w:numPr>
                <w:ilvl w:val="0"/>
                <w:numId w:val="13"/>
              </w:numPr>
            </w:pPr>
            <w:r>
              <w:t>Robot Operating System</w:t>
            </w:r>
          </w:p>
        </w:tc>
        <w:tc>
          <w:tcPr>
            <w:tcW w:w="3328" w:type="dxa"/>
          </w:tcPr>
          <w:p w14:paraId="1EF7F3D2" w14:textId="29FB4404" w:rsidR="00440EC7" w:rsidRDefault="00462AE4" w:rsidP="00462AE4">
            <w:pPr>
              <w:pStyle w:val="ListParagraph"/>
              <w:numPr>
                <w:ilvl w:val="0"/>
                <w:numId w:val="13"/>
              </w:numPr>
            </w:pPr>
            <w:r>
              <w:t>VHDL</w:t>
            </w:r>
          </w:p>
        </w:tc>
      </w:tr>
    </w:tbl>
    <w:p w14:paraId="370BF4A1" w14:textId="6D70782B" w:rsidR="00BA504F" w:rsidRDefault="00BA504F">
      <w:pPr>
        <w:pStyle w:val="Heading1"/>
      </w:pPr>
    </w:p>
    <w:p w14:paraId="6D269FEE" w14:textId="45ADC92F" w:rsidR="00BB41B7" w:rsidRDefault="00F5753B">
      <w:pPr>
        <w:pStyle w:val="Heading1"/>
      </w:pPr>
      <w:sdt>
        <w:sdtPr>
          <w:id w:val="-1150367223"/>
          <w:placeholder>
            <w:docPart w:val="2D00E276C828EF45B5BEB19779065E6E"/>
          </w:placeholder>
          <w:temporary/>
          <w:showingPlcHdr/>
          <w15:appearance w15:val="hidden"/>
        </w:sdtPr>
        <w:sdtEndPr/>
        <w:sdtContent>
          <w:r w:rsidR="008B4DB4" w:rsidRPr="00745B2C">
            <w:rPr>
              <w:sz w:val="24"/>
              <w:szCs w:val="24"/>
            </w:rPr>
            <w:t>Education</w:t>
          </w:r>
        </w:sdtContent>
      </w:sdt>
    </w:p>
    <w:p w14:paraId="73A825B9" w14:textId="64F64A03" w:rsidR="00194F39" w:rsidRPr="00745B2C" w:rsidRDefault="00BA504F" w:rsidP="00194F39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University of Tennessee | </w:t>
      </w:r>
      <w:r w:rsidR="00462AE4">
        <w:rPr>
          <w:sz w:val="24"/>
          <w:szCs w:val="24"/>
        </w:rPr>
        <w:t>Graduation: Aug</w:t>
      </w:r>
      <w:r>
        <w:rPr>
          <w:sz w:val="24"/>
          <w:szCs w:val="24"/>
        </w:rPr>
        <w:t xml:space="preserve"> 2019</w:t>
      </w:r>
    </w:p>
    <w:p w14:paraId="7A3AA50B" w14:textId="2AD09342" w:rsidR="00BA504F" w:rsidRDefault="00BA504F" w:rsidP="003970D6">
      <w:r>
        <w:t>Computer Science Bachelors</w:t>
      </w:r>
    </w:p>
    <w:p w14:paraId="34179762" w14:textId="788FE6B0" w:rsidR="002E0705" w:rsidRPr="003970D6" w:rsidRDefault="00EB4F26" w:rsidP="003970D6">
      <w:r>
        <w:t>GPA: 3.</w:t>
      </w:r>
      <w:r w:rsidR="00FA0B6D">
        <w:t>68</w:t>
      </w:r>
      <w:bookmarkStart w:id="0" w:name="_GoBack"/>
      <w:bookmarkEnd w:id="0"/>
    </w:p>
    <w:p w14:paraId="61B65F64" w14:textId="77777777" w:rsidR="00BB41B7" w:rsidRDefault="00F5753B">
      <w:pPr>
        <w:pStyle w:val="Heading1"/>
      </w:pPr>
      <w:sdt>
        <w:sdtPr>
          <w:id w:val="617349259"/>
          <w:placeholder>
            <w:docPart w:val="55F4103E97CAD540BA189AB05298247F"/>
          </w:placeholder>
          <w:temporary/>
          <w:showingPlcHdr/>
          <w15:appearance w15:val="hidden"/>
        </w:sdtPr>
        <w:sdtEndPr/>
        <w:sdtContent>
          <w:r w:rsidR="008B4DB4" w:rsidRPr="00745B2C">
            <w:rPr>
              <w:sz w:val="24"/>
              <w:szCs w:val="24"/>
            </w:rPr>
            <w:t>Experience</w:t>
          </w:r>
        </w:sdtContent>
      </w:sdt>
    </w:p>
    <w:p w14:paraId="7B76720C" w14:textId="2ECE22AF" w:rsidR="003B78A7" w:rsidRPr="00745B2C" w:rsidRDefault="003B78A7" w:rsidP="00E125DE">
      <w:pPr>
        <w:pStyle w:val="Heading2"/>
        <w:rPr>
          <w:sz w:val="24"/>
          <w:szCs w:val="24"/>
        </w:rPr>
      </w:pPr>
      <w:r w:rsidRPr="00745B2C">
        <w:rPr>
          <w:sz w:val="24"/>
          <w:szCs w:val="24"/>
        </w:rPr>
        <w:t>Knoxville Utilities Board</w:t>
      </w:r>
    </w:p>
    <w:p w14:paraId="5BBE08A4" w14:textId="473DB6F3" w:rsidR="008C1F85" w:rsidRDefault="003B78A7" w:rsidP="008C1F85">
      <w:pPr>
        <w:pStyle w:val="Heading3"/>
      </w:pPr>
      <w:r>
        <w:t>Web Development Intern, Information Services Department / 2018-present</w:t>
      </w:r>
    </w:p>
    <w:p w14:paraId="25A06E42" w14:textId="30201CF8" w:rsidR="008C1F85" w:rsidRDefault="00BA504F" w:rsidP="008C1F85">
      <w:r>
        <w:t xml:space="preserve">Worked on fixing bugs in the customer website </w:t>
      </w:r>
      <w:r w:rsidR="00A34B49">
        <w:t xml:space="preserve">and </w:t>
      </w:r>
      <w:proofErr w:type="spellStart"/>
      <w:r w:rsidR="00A34B49">
        <w:t>KUBapps</w:t>
      </w:r>
      <w:proofErr w:type="spellEnd"/>
      <w:r w:rsidR="00A34B49">
        <w:t>. Currently working on an app for hourly employees to log time and have it approved.</w:t>
      </w:r>
    </w:p>
    <w:p w14:paraId="5B041BC7" w14:textId="1150A154" w:rsidR="00BF248F" w:rsidRPr="00BF248F" w:rsidRDefault="00BF248F" w:rsidP="00BF248F">
      <w:pPr>
        <w:pStyle w:val="Heading6"/>
        <w:rPr>
          <w:b w:val="0"/>
        </w:rPr>
      </w:pPr>
      <w:r w:rsidRPr="00BF248F">
        <w:rPr>
          <w:b w:val="0"/>
        </w:rPr>
        <w:t>Skills Learned: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3328"/>
        <w:gridCol w:w="3328"/>
      </w:tblGrid>
      <w:tr w:rsidR="00BF248F" w14:paraId="62874852" w14:textId="77777777" w:rsidTr="00BF248F">
        <w:tc>
          <w:tcPr>
            <w:tcW w:w="3328" w:type="dxa"/>
          </w:tcPr>
          <w:p w14:paraId="53867F3E" w14:textId="36B94F88" w:rsidR="00BF248F" w:rsidRDefault="00BF248F" w:rsidP="00BF248F">
            <w:pPr>
              <w:pStyle w:val="ListParagraph"/>
              <w:numPr>
                <w:ilvl w:val="0"/>
                <w:numId w:val="15"/>
              </w:numPr>
            </w:pPr>
            <w:r>
              <w:t>Software Design Process</w:t>
            </w:r>
          </w:p>
        </w:tc>
        <w:tc>
          <w:tcPr>
            <w:tcW w:w="3328" w:type="dxa"/>
          </w:tcPr>
          <w:p w14:paraId="69CC54C6" w14:textId="46516EB4" w:rsidR="00BF248F" w:rsidRDefault="00BF248F" w:rsidP="00BF248F">
            <w:pPr>
              <w:pStyle w:val="ListParagraph"/>
              <w:numPr>
                <w:ilvl w:val="0"/>
                <w:numId w:val="15"/>
              </w:numPr>
            </w:pPr>
            <w:r>
              <w:t>JavaScript/JSON</w:t>
            </w:r>
          </w:p>
        </w:tc>
        <w:tc>
          <w:tcPr>
            <w:tcW w:w="3328" w:type="dxa"/>
          </w:tcPr>
          <w:p w14:paraId="5EDD154E" w14:textId="5E1DE413" w:rsidR="00BF248F" w:rsidRDefault="00BF248F" w:rsidP="00BF248F">
            <w:pPr>
              <w:pStyle w:val="ListParagraph"/>
              <w:numPr>
                <w:ilvl w:val="0"/>
                <w:numId w:val="15"/>
              </w:numPr>
            </w:pPr>
            <w:r>
              <w:t>Ember.js</w:t>
            </w:r>
          </w:p>
        </w:tc>
      </w:tr>
      <w:tr w:rsidR="00BF248F" w14:paraId="399AABB8" w14:textId="77777777" w:rsidTr="00BF248F">
        <w:tc>
          <w:tcPr>
            <w:tcW w:w="3328" w:type="dxa"/>
          </w:tcPr>
          <w:p w14:paraId="7AEE5CB5" w14:textId="72D486FE" w:rsidR="00BF248F" w:rsidRDefault="00BF248F" w:rsidP="00BF248F">
            <w:pPr>
              <w:pStyle w:val="ListParagraph"/>
              <w:numPr>
                <w:ilvl w:val="0"/>
                <w:numId w:val="15"/>
              </w:numPr>
            </w:pPr>
            <w:r>
              <w:t>HTML/Handlebars/CSS</w:t>
            </w:r>
          </w:p>
        </w:tc>
        <w:tc>
          <w:tcPr>
            <w:tcW w:w="3328" w:type="dxa"/>
          </w:tcPr>
          <w:p w14:paraId="256793AD" w14:textId="67F20CCC" w:rsidR="00BF248F" w:rsidRDefault="00BF248F" w:rsidP="00BF248F">
            <w:pPr>
              <w:pStyle w:val="ListParagraph"/>
              <w:numPr>
                <w:ilvl w:val="0"/>
                <w:numId w:val="15"/>
              </w:numPr>
            </w:pPr>
            <w:r>
              <w:t>Java Web Services</w:t>
            </w:r>
          </w:p>
        </w:tc>
        <w:tc>
          <w:tcPr>
            <w:tcW w:w="3328" w:type="dxa"/>
          </w:tcPr>
          <w:p w14:paraId="11991A82" w14:textId="57E3241A" w:rsidR="00BF248F" w:rsidRDefault="00BF248F" w:rsidP="00BF248F">
            <w:pPr>
              <w:pStyle w:val="ListParagraph"/>
              <w:numPr>
                <w:ilvl w:val="0"/>
                <w:numId w:val="15"/>
              </w:numPr>
            </w:pPr>
            <w:r>
              <w:t>Dojo</w:t>
            </w:r>
          </w:p>
        </w:tc>
      </w:tr>
      <w:tr w:rsidR="00440EC7" w14:paraId="1034053E" w14:textId="77777777" w:rsidTr="00BF248F">
        <w:tc>
          <w:tcPr>
            <w:tcW w:w="3328" w:type="dxa"/>
          </w:tcPr>
          <w:p w14:paraId="6B8C31BF" w14:textId="0586EAB1" w:rsidR="00440EC7" w:rsidRDefault="00440EC7" w:rsidP="00BF248F">
            <w:pPr>
              <w:pStyle w:val="ListParagraph"/>
              <w:numPr>
                <w:ilvl w:val="0"/>
                <w:numId w:val="15"/>
              </w:numPr>
            </w:pPr>
            <w:r>
              <w:t>Git/GitHub</w:t>
            </w:r>
          </w:p>
        </w:tc>
        <w:tc>
          <w:tcPr>
            <w:tcW w:w="3328" w:type="dxa"/>
          </w:tcPr>
          <w:p w14:paraId="7C5D4F37" w14:textId="77777777" w:rsidR="00440EC7" w:rsidRDefault="00440EC7" w:rsidP="00440EC7">
            <w:pPr>
              <w:pStyle w:val="ListParagraph"/>
              <w:ind w:left="720" w:firstLine="0"/>
            </w:pPr>
          </w:p>
        </w:tc>
        <w:tc>
          <w:tcPr>
            <w:tcW w:w="3328" w:type="dxa"/>
          </w:tcPr>
          <w:p w14:paraId="22B4E14D" w14:textId="77777777" w:rsidR="00440EC7" w:rsidRDefault="00440EC7" w:rsidP="00440EC7">
            <w:pPr>
              <w:pStyle w:val="ListParagraph"/>
              <w:ind w:left="720" w:firstLine="0"/>
            </w:pPr>
          </w:p>
        </w:tc>
      </w:tr>
    </w:tbl>
    <w:p w14:paraId="7E57AA57" w14:textId="77777777" w:rsidR="00BF248F" w:rsidRPr="00BF248F" w:rsidRDefault="00BF248F" w:rsidP="00BF248F"/>
    <w:p w14:paraId="2C7664A2" w14:textId="626B2655" w:rsidR="00BB41B7" w:rsidRPr="00745B2C" w:rsidRDefault="00CA54A9">
      <w:pPr>
        <w:pStyle w:val="Heading2"/>
        <w:rPr>
          <w:sz w:val="24"/>
          <w:szCs w:val="24"/>
        </w:rPr>
      </w:pPr>
      <w:r w:rsidRPr="00745B2C">
        <w:rPr>
          <w:sz w:val="24"/>
          <w:szCs w:val="24"/>
        </w:rPr>
        <w:t>Texas Roadhouse</w:t>
      </w:r>
    </w:p>
    <w:p w14:paraId="54FF6481" w14:textId="3F99691E" w:rsidR="00BB41B7" w:rsidRDefault="00CA54A9">
      <w:pPr>
        <w:pStyle w:val="Heading3"/>
      </w:pPr>
      <w:r>
        <w:t>Multiple J</w:t>
      </w:r>
      <w:r w:rsidR="003B78A7">
        <w:t>obs / 2010-2012 and 2013-2018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A34B49" w14:paraId="7599B6D8" w14:textId="77777777" w:rsidTr="00A34B49">
        <w:tc>
          <w:tcPr>
            <w:tcW w:w="2496" w:type="dxa"/>
          </w:tcPr>
          <w:p w14:paraId="2C3DC8FE" w14:textId="5EC7D64F" w:rsidR="00A34B49" w:rsidRDefault="00A34B49" w:rsidP="00A34B49">
            <w:pPr>
              <w:pStyle w:val="ListParagraph"/>
              <w:numPr>
                <w:ilvl w:val="0"/>
                <w:numId w:val="14"/>
              </w:numPr>
            </w:pPr>
            <w:r>
              <w:t>Bus Boy</w:t>
            </w:r>
          </w:p>
        </w:tc>
        <w:tc>
          <w:tcPr>
            <w:tcW w:w="2496" w:type="dxa"/>
          </w:tcPr>
          <w:p w14:paraId="5954897F" w14:textId="3CDB4885" w:rsidR="00A34B49" w:rsidRDefault="00A34B49" w:rsidP="00A34B49">
            <w:pPr>
              <w:pStyle w:val="ListParagraph"/>
              <w:numPr>
                <w:ilvl w:val="0"/>
                <w:numId w:val="14"/>
              </w:numPr>
            </w:pPr>
            <w:r>
              <w:t>Host</w:t>
            </w:r>
          </w:p>
        </w:tc>
        <w:tc>
          <w:tcPr>
            <w:tcW w:w="2496" w:type="dxa"/>
          </w:tcPr>
          <w:p w14:paraId="1B2BA315" w14:textId="7AEEA1F4" w:rsidR="00A34B49" w:rsidRDefault="00A34B49" w:rsidP="00A34B49">
            <w:pPr>
              <w:pStyle w:val="ListParagraph"/>
              <w:numPr>
                <w:ilvl w:val="0"/>
                <w:numId w:val="14"/>
              </w:numPr>
            </w:pPr>
            <w:r>
              <w:t>Server</w:t>
            </w:r>
          </w:p>
        </w:tc>
        <w:tc>
          <w:tcPr>
            <w:tcW w:w="2496" w:type="dxa"/>
          </w:tcPr>
          <w:p w14:paraId="741C1D37" w14:textId="6DE99250" w:rsidR="00A34B49" w:rsidRDefault="00A34B49" w:rsidP="00A34B49">
            <w:pPr>
              <w:pStyle w:val="ListParagraph"/>
              <w:numPr>
                <w:ilvl w:val="0"/>
                <w:numId w:val="14"/>
              </w:numPr>
            </w:pPr>
            <w:r>
              <w:t>Expeditor</w:t>
            </w:r>
          </w:p>
        </w:tc>
      </w:tr>
      <w:tr w:rsidR="00A34B49" w14:paraId="5ECA0D7C" w14:textId="77777777" w:rsidTr="00A34B49">
        <w:tc>
          <w:tcPr>
            <w:tcW w:w="2496" w:type="dxa"/>
          </w:tcPr>
          <w:p w14:paraId="25088404" w14:textId="1C4DB441" w:rsidR="00A34B49" w:rsidRDefault="00A34B49" w:rsidP="00A34B49">
            <w:pPr>
              <w:pStyle w:val="ListParagraph"/>
              <w:numPr>
                <w:ilvl w:val="0"/>
                <w:numId w:val="14"/>
              </w:numPr>
            </w:pPr>
            <w:r>
              <w:t>Salad Maker</w:t>
            </w:r>
          </w:p>
        </w:tc>
        <w:tc>
          <w:tcPr>
            <w:tcW w:w="2496" w:type="dxa"/>
          </w:tcPr>
          <w:p w14:paraId="52BD578E" w14:textId="5C0CC2EF" w:rsidR="00A34B49" w:rsidRDefault="00A34B49" w:rsidP="00A34B49">
            <w:pPr>
              <w:pStyle w:val="ListParagraph"/>
              <w:numPr>
                <w:ilvl w:val="0"/>
                <w:numId w:val="14"/>
              </w:numPr>
            </w:pPr>
            <w:r>
              <w:t>Fry Cook</w:t>
            </w:r>
          </w:p>
        </w:tc>
        <w:tc>
          <w:tcPr>
            <w:tcW w:w="2496" w:type="dxa"/>
          </w:tcPr>
          <w:p w14:paraId="44D4D514" w14:textId="6066B9DB" w:rsidR="00A34B49" w:rsidRDefault="00A34B49" w:rsidP="00A34B49">
            <w:pPr>
              <w:pStyle w:val="ListParagraph"/>
              <w:numPr>
                <w:ilvl w:val="0"/>
                <w:numId w:val="14"/>
              </w:numPr>
            </w:pPr>
            <w:r>
              <w:t>Grill Cook</w:t>
            </w:r>
          </w:p>
        </w:tc>
        <w:tc>
          <w:tcPr>
            <w:tcW w:w="2496" w:type="dxa"/>
          </w:tcPr>
          <w:p w14:paraId="33FF28B9" w14:textId="2EF9FC95" w:rsidR="00A34B49" w:rsidRDefault="00A34B49" w:rsidP="00A34B49">
            <w:pPr>
              <w:pStyle w:val="ListParagraph"/>
              <w:numPr>
                <w:ilvl w:val="0"/>
                <w:numId w:val="14"/>
              </w:numPr>
            </w:pPr>
            <w:r>
              <w:t>Andy the Armadillo</w:t>
            </w:r>
          </w:p>
        </w:tc>
      </w:tr>
    </w:tbl>
    <w:p w14:paraId="5A081C2B" w14:textId="747AF391" w:rsidR="00BB41B7" w:rsidRDefault="00F5753B" w:rsidP="00745B2C">
      <w:pPr>
        <w:pStyle w:val="Heading1"/>
      </w:pPr>
      <w:sdt>
        <w:sdtPr>
          <w:id w:val="250401295"/>
          <w:placeholder>
            <w:docPart w:val="41CE2E6D38C438449240383DAD4E7718"/>
          </w:placeholder>
          <w:temporary/>
          <w:showingPlcHdr/>
          <w15:appearance w15:val="hidden"/>
        </w:sdtPr>
        <w:sdtEndPr/>
        <w:sdtContent>
          <w:r w:rsidR="008B4DB4" w:rsidRPr="00745B2C">
            <w:rPr>
              <w:sz w:val="24"/>
              <w:szCs w:val="24"/>
            </w:rPr>
            <w:t>Awards and Acknowledgements</w:t>
          </w:r>
        </w:sdtContent>
      </w:sdt>
      <w:r w:rsidR="00745B2C">
        <w:t xml:space="preserve">: </w:t>
      </w:r>
      <w:r w:rsidR="00BA504F">
        <w:t xml:space="preserve">Deans list </w:t>
      </w:r>
      <w:r w:rsidR="00462AE4">
        <w:t>four</w:t>
      </w:r>
      <w:r w:rsidR="00BA504F">
        <w:t xml:space="preserve"> times.</w:t>
      </w:r>
    </w:p>
    <w:sectPr w:rsidR="00BB41B7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D4459" w14:textId="77777777" w:rsidR="00F5753B" w:rsidRDefault="00F5753B">
      <w:pPr>
        <w:spacing w:after="0" w:line="240" w:lineRule="auto"/>
      </w:pPr>
      <w:r>
        <w:separator/>
      </w:r>
    </w:p>
  </w:endnote>
  <w:endnote w:type="continuationSeparator" w:id="0">
    <w:p w14:paraId="6D5DE36B" w14:textId="77777777" w:rsidR="00F5753B" w:rsidRDefault="00F5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98D53" w14:textId="77777777" w:rsidR="00BB41B7" w:rsidRDefault="008B4D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C594F" w14:textId="77777777" w:rsidR="00F5753B" w:rsidRDefault="00F5753B">
      <w:pPr>
        <w:spacing w:after="0" w:line="240" w:lineRule="auto"/>
      </w:pPr>
      <w:r>
        <w:separator/>
      </w:r>
    </w:p>
  </w:footnote>
  <w:footnote w:type="continuationSeparator" w:id="0">
    <w:p w14:paraId="49458FEA" w14:textId="77777777" w:rsidR="00F5753B" w:rsidRDefault="00F57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C5548" w14:textId="77777777" w:rsidR="00BB41B7" w:rsidRDefault="008B4DB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11BA9C" wp14:editId="5530C57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640AC423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94FBC" w14:textId="77777777" w:rsidR="00BB41B7" w:rsidRDefault="008B4DB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B145B6B" wp14:editId="6703F50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A6AD083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C5879"/>
    <w:multiLevelType w:val="hybridMultilevel"/>
    <w:tmpl w:val="D624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16896"/>
    <w:multiLevelType w:val="hybridMultilevel"/>
    <w:tmpl w:val="0D2E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C7E9E"/>
    <w:multiLevelType w:val="hybridMultilevel"/>
    <w:tmpl w:val="A9DE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04B77"/>
    <w:multiLevelType w:val="hybridMultilevel"/>
    <w:tmpl w:val="043C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4792C"/>
    <w:multiLevelType w:val="hybridMultilevel"/>
    <w:tmpl w:val="3244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13"/>
    <w:rsid w:val="00194F39"/>
    <w:rsid w:val="001D7A09"/>
    <w:rsid w:val="002E0705"/>
    <w:rsid w:val="003348DA"/>
    <w:rsid w:val="003970D6"/>
    <w:rsid w:val="003B78A7"/>
    <w:rsid w:val="00401278"/>
    <w:rsid w:val="00440EC7"/>
    <w:rsid w:val="00462AE4"/>
    <w:rsid w:val="006D4134"/>
    <w:rsid w:val="00745B2C"/>
    <w:rsid w:val="007F1678"/>
    <w:rsid w:val="008872AE"/>
    <w:rsid w:val="008B4DB4"/>
    <w:rsid w:val="008C169A"/>
    <w:rsid w:val="008C1F85"/>
    <w:rsid w:val="009B1206"/>
    <w:rsid w:val="00A1047D"/>
    <w:rsid w:val="00A34B49"/>
    <w:rsid w:val="00BA504F"/>
    <w:rsid w:val="00BB41B7"/>
    <w:rsid w:val="00BC4A2A"/>
    <w:rsid w:val="00BF248F"/>
    <w:rsid w:val="00BF6C13"/>
    <w:rsid w:val="00BF7F14"/>
    <w:rsid w:val="00CA54A9"/>
    <w:rsid w:val="00E125DE"/>
    <w:rsid w:val="00E60CEC"/>
    <w:rsid w:val="00E8720A"/>
    <w:rsid w:val="00EB4F26"/>
    <w:rsid w:val="00F5753B"/>
    <w:rsid w:val="00F829EF"/>
    <w:rsid w:val="00FA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4E5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C1F85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C1F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B6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malls93.github.io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tsmall@smallinitiativ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small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00E276C828EF45B5BEB19779065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397E2-89B2-9E44-AE6B-26311F1729B1}"/>
      </w:docPartPr>
      <w:docPartBody>
        <w:p w:rsidR="009267CC" w:rsidRDefault="00113103">
          <w:pPr>
            <w:pStyle w:val="2D00E276C828EF45B5BEB19779065E6E"/>
          </w:pPr>
          <w:r>
            <w:t>Education</w:t>
          </w:r>
        </w:p>
      </w:docPartBody>
    </w:docPart>
    <w:docPart>
      <w:docPartPr>
        <w:name w:val="55F4103E97CAD540BA189AB052982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0D514-3113-0841-8005-ABC5CCB06E67}"/>
      </w:docPartPr>
      <w:docPartBody>
        <w:p w:rsidR="009267CC" w:rsidRDefault="00113103">
          <w:pPr>
            <w:pStyle w:val="55F4103E97CAD540BA189AB05298247F"/>
          </w:pPr>
          <w:r>
            <w:t>Experience</w:t>
          </w:r>
        </w:p>
      </w:docPartBody>
    </w:docPart>
    <w:docPart>
      <w:docPartPr>
        <w:name w:val="41CE2E6D38C438449240383DAD4E7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2F9FA-956F-CF48-AC83-8FA05A5D0348}"/>
      </w:docPartPr>
      <w:docPartBody>
        <w:p w:rsidR="009267CC" w:rsidRDefault="00113103">
          <w:pPr>
            <w:pStyle w:val="41CE2E6D38C438449240383DAD4E7718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103"/>
    <w:rsid w:val="000946E0"/>
    <w:rsid w:val="000E5EFB"/>
    <w:rsid w:val="00113103"/>
    <w:rsid w:val="007A201C"/>
    <w:rsid w:val="009267CC"/>
    <w:rsid w:val="00BB1381"/>
    <w:rsid w:val="00D370FE"/>
    <w:rsid w:val="00D8720E"/>
    <w:rsid w:val="00E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0D642F371D8D40AB2EAFB2FC931B1F">
    <w:name w:val="2E0D642F371D8D40AB2EAFB2FC931B1F"/>
  </w:style>
  <w:style w:type="paragraph" w:customStyle="1" w:styleId="74A2E23738631E43B01027FAFB901905">
    <w:name w:val="74A2E23738631E43B01027FAFB901905"/>
  </w:style>
  <w:style w:type="paragraph" w:customStyle="1" w:styleId="C4C9C27F47983A47948FE06D85ED2018">
    <w:name w:val="C4C9C27F47983A47948FE06D85ED2018"/>
  </w:style>
  <w:style w:type="paragraph" w:customStyle="1" w:styleId="6EB0CA9FD28D50459BB7012E903B04D5">
    <w:name w:val="6EB0CA9FD28D50459BB7012E903B04D5"/>
  </w:style>
  <w:style w:type="paragraph" w:customStyle="1" w:styleId="2D00E276C828EF45B5BEB19779065E6E">
    <w:name w:val="2D00E276C828EF45B5BEB19779065E6E"/>
  </w:style>
  <w:style w:type="paragraph" w:customStyle="1" w:styleId="40328527B615C14E81F62FBA4B21EF08">
    <w:name w:val="40328527B615C14E81F62FBA4B21EF08"/>
  </w:style>
  <w:style w:type="paragraph" w:customStyle="1" w:styleId="888ED9491115F44885740AAF5CE55B1F">
    <w:name w:val="888ED9491115F44885740AAF5CE55B1F"/>
  </w:style>
  <w:style w:type="paragraph" w:customStyle="1" w:styleId="55F4103E97CAD540BA189AB05298247F">
    <w:name w:val="55F4103E97CAD540BA189AB05298247F"/>
  </w:style>
  <w:style w:type="paragraph" w:customStyle="1" w:styleId="C812328E5D9934439EDFAF6D58121422">
    <w:name w:val="C812328E5D9934439EDFAF6D58121422"/>
  </w:style>
  <w:style w:type="paragraph" w:customStyle="1" w:styleId="DE99F9ED545B8C44A3C550C5C29E2A83">
    <w:name w:val="DE99F9ED545B8C44A3C550C5C29E2A83"/>
  </w:style>
  <w:style w:type="paragraph" w:customStyle="1" w:styleId="FCDD028386096049A3E02E8BD7321570">
    <w:name w:val="FCDD028386096049A3E02E8BD7321570"/>
  </w:style>
  <w:style w:type="paragraph" w:customStyle="1" w:styleId="41CE2E6D38C438449240383DAD4E7718">
    <w:name w:val="41CE2E6D38C438449240383DAD4E7718"/>
  </w:style>
  <w:style w:type="paragraph" w:customStyle="1" w:styleId="90F2AA917054644FB4531059DE70F287">
    <w:name w:val="90F2AA917054644FB4531059DE70F287"/>
  </w:style>
  <w:style w:type="paragraph" w:customStyle="1" w:styleId="0A35EC16D2338E4196034338C3F92CE8">
    <w:name w:val="0A35EC16D2338E4196034338C3F92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Small, Tyler J</dc:creator>
  <cp:keywords/>
  <dc:description/>
  <cp:lastModifiedBy>Small, Tyler John</cp:lastModifiedBy>
  <cp:revision>3</cp:revision>
  <cp:lastPrinted>2019-04-16T23:43:00Z</cp:lastPrinted>
  <dcterms:created xsi:type="dcterms:W3CDTF">2019-04-16T23:43:00Z</dcterms:created>
  <dcterms:modified xsi:type="dcterms:W3CDTF">2019-04-16T23:44:00Z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